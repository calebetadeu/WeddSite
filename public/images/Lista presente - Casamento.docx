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AC36" w14:textId="4997D889" w:rsidR="00E75C1F" w:rsidRPr="000E5417" w:rsidRDefault="00E75C1F" w:rsidP="00E11BC1">
      <w:pPr>
        <w:pStyle w:val="Ttulo1"/>
        <w:jc w:val="left"/>
        <w:rPr>
          <w:lang w:val="pt-BR"/>
        </w:rPr>
      </w:pPr>
    </w:p>
    <w:p w14:paraId="710D6D9A" w14:textId="48C210CD" w:rsidR="00E75C1F" w:rsidRPr="00432E11" w:rsidRDefault="00E75C1F" w:rsidP="00E11BC1">
      <w:pPr>
        <w:pStyle w:val="Ttulo1"/>
        <w:rPr>
          <w:rFonts w:ascii="Times New Roman" w:hAnsi="Times New Roman" w:cs="Times New Roman"/>
          <w:b/>
          <w:bCs/>
          <w:sz w:val="44"/>
          <w:szCs w:val="44"/>
          <w:lang w:val="pt-BR"/>
        </w:rPr>
      </w:pPr>
      <w:r w:rsidRPr="00432E11">
        <w:rPr>
          <w:rFonts w:ascii="Times New Roman" w:hAnsi="Times New Roman" w:cs="Times New Roman"/>
          <w:b/>
          <w:bCs/>
          <w:sz w:val="44"/>
          <w:szCs w:val="44"/>
          <w:lang w:val="pt-BR"/>
        </w:rPr>
        <w:t>LISTA DE PRESENTES</w:t>
      </w:r>
    </w:p>
    <w:p w14:paraId="3E1B2BD0" w14:textId="17DEE63E" w:rsidR="00D733E1" w:rsidRPr="00D2550E" w:rsidRDefault="00D733E1" w:rsidP="0076126A">
      <w:pPr>
        <w:rPr>
          <w:sz w:val="28"/>
          <w:szCs w:val="28"/>
          <w:lang w:val="pt-BR"/>
        </w:rPr>
      </w:pPr>
    </w:p>
    <w:p w14:paraId="2B32B2EB" w14:textId="77777777" w:rsidR="00E75C1F" w:rsidRPr="000E5417" w:rsidRDefault="00E75C1F">
      <w:pPr>
        <w:rPr>
          <w:lang w:val="pt-BR"/>
        </w:rPr>
      </w:pPr>
    </w:p>
    <w:tbl>
      <w:tblPr>
        <w:tblStyle w:val="Tabelacomgrade"/>
        <w:tblW w:w="139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529"/>
        <w:gridCol w:w="8411"/>
      </w:tblGrid>
      <w:tr w:rsidR="00DA3397" w:rsidRPr="006B29A8" w14:paraId="633702ED" w14:textId="77777777" w:rsidTr="00E43EBA">
        <w:tc>
          <w:tcPr>
            <w:tcW w:w="5529" w:type="dxa"/>
            <w:shd w:val="clear" w:color="auto" w:fill="F2DBDB" w:themeFill="accent2" w:themeFillTint="33"/>
            <w:vAlign w:val="center"/>
          </w:tcPr>
          <w:p w14:paraId="115E993A" w14:textId="320A8E34" w:rsidR="00DA3397" w:rsidRPr="006B29A8" w:rsidRDefault="00DA3397" w:rsidP="0074738E">
            <w:pPr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6B29A8">
              <w:rPr>
                <w:b/>
                <w:bCs/>
                <w:lang w:val="pt-BR"/>
              </w:rPr>
              <w:t>ITEM</w:t>
            </w:r>
          </w:p>
        </w:tc>
        <w:tc>
          <w:tcPr>
            <w:tcW w:w="8411" w:type="dxa"/>
            <w:shd w:val="clear" w:color="auto" w:fill="F2DBDB" w:themeFill="accent2" w:themeFillTint="33"/>
            <w:vAlign w:val="center"/>
          </w:tcPr>
          <w:p w14:paraId="64DF3D14" w14:textId="209391F9" w:rsidR="00DA3397" w:rsidRPr="006B29A8" w:rsidRDefault="00DA3397" w:rsidP="0074738E">
            <w:pPr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6B29A8">
              <w:rPr>
                <w:b/>
                <w:bCs/>
                <w:lang w:val="pt-BR"/>
              </w:rPr>
              <w:t>ONDE COMPRAR</w:t>
            </w:r>
          </w:p>
        </w:tc>
      </w:tr>
      <w:tr w:rsidR="00DA3397" w:rsidRPr="0076126A" w14:paraId="73D36E94" w14:textId="77777777" w:rsidTr="00223DF0">
        <w:tc>
          <w:tcPr>
            <w:tcW w:w="5529" w:type="dxa"/>
            <w:vAlign w:val="center"/>
          </w:tcPr>
          <w:p w14:paraId="2EBEAFDF" w14:textId="024D964F" w:rsidR="00DA3397" w:rsidRDefault="00DA3397" w:rsidP="00223DF0">
            <w:pPr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SOFÁ</w:t>
            </w:r>
          </w:p>
        </w:tc>
        <w:tc>
          <w:tcPr>
            <w:tcW w:w="8411" w:type="dxa"/>
            <w:vAlign w:val="bottom"/>
          </w:tcPr>
          <w:p w14:paraId="1EBEB169" w14:textId="77777777" w:rsidR="00223DF0" w:rsidRDefault="00A631BD" w:rsidP="00630850">
            <w:pPr>
              <w:spacing w:line="360" w:lineRule="auto"/>
              <w:rPr>
                <w:sz w:val="18"/>
                <w:szCs w:val="18"/>
                <w:lang w:val="pt-BR"/>
              </w:rPr>
            </w:pPr>
            <w:hyperlink r:id="rId7" w:history="1">
              <w:r w:rsidR="008754FC" w:rsidRPr="00797108">
                <w:rPr>
                  <w:rStyle w:val="Hyperlink"/>
                  <w:sz w:val="18"/>
                  <w:szCs w:val="18"/>
                  <w:lang w:val="pt-BR"/>
                </w:rPr>
                <w:t>https://www.casasbahia.com.br/Moveis/SaladeEstar/Sofas/sofa-3-lugares-retratil-lubeck-plush-suede-bege-1507305564.html?IdSku=1507305564</w:t>
              </w:r>
            </w:hyperlink>
            <w:r w:rsidR="008754FC">
              <w:rPr>
                <w:sz w:val="18"/>
                <w:szCs w:val="18"/>
                <w:lang w:val="pt-BR"/>
              </w:rPr>
              <w:t xml:space="preserve"> </w:t>
            </w:r>
          </w:p>
          <w:p w14:paraId="02939BFA" w14:textId="11DE786D" w:rsidR="008754FC" w:rsidRPr="008754FC" w:rsidRDefault="008754FC" w:rsidP="00630850">
            <w:pPr>
              <w:spacing w:line="360" w:lineRule="auto"/>
              <w:rPr>
                <w:sz w:val="18"/>
                <w:szCs w:val="18"/>
                <w:lang w:val="pt-BR"/>
              </w:rPr>
            </w:pPr>
          </w:p>
        </w:tc>
      </w:tr>
      <w:tr w:rsidR="00DA3397" w14:paraId="2717193F" w14:textId="77777777" w:rsidTr="00630850">
        <w:tc>
          <w:tcPr>
            <w:tcW w:w="5529" w:type="dxa"/>
            <w:vAlign w:val="center"/>
          </w:tcPr>
          <w:p w14:paraId="586EE33F" w14:textId="77777777" w:rsidR="009C43A8" w:rsidRDefault="009C43A8" w:rsidP="00630850">
            <w:pPr>
              <w:spacing w:line="360" w:lineRule="auto"/>
              <w:jc w:val="center"/>
              <w:rPr>
                <w:lang w:val="pt-BR"/>
              </w:rPr>
            </w:pPr>
          </w:p>
          <w:p w14:paraId="6FD2A349" w14:textId="77777777" w:rsidR="00DA3397" w:rsidRDefault="00DA3397" w:rsidP="00630850">
            <w:pPr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TV</w:t>
            </w:r>
          </w:p>
          <w:p w14:paraId="20735E18" w14:textId="4B289B17" w:rsidR="009C43A8" w:rsidRDefault="009C43A8" w:rsidP="00630850">
            <w:pPr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8411" w:type="dxa"/>
            <w:vAlign w:val="center"/>
          </w:tcPr>
          <w:p w14:paraId="04ED8515" w14:textId="20943441" w:rsidR="0052015E" w:rsidRDefault="007E4F8D" w:rsidP="00630850">
            <w:pPr>
              <w:spacing w:line="360" w:lineRule="auto"/>
              <w:rPr>
                <w:lang w:val="pt-BR"/>
              </w:rPr>
            </w:pPr>
            <w:r w:rsidRPr="007E4F8D">
              <w:rPr>
                <w:sz w:val="18"/>
                <w:szCs w:val="18"/>
                <w:lang w:val="pt-BR"/>
              </w:rPr>
              <w:t xml:space="preserve"> </w:t>
            </w:r>
          </w:p>
        </w:tc>
      </w:tr>
      <w:tr w:rsidR="007E4F8D" w:rsidRPr="001760BE" w14:paraId="4E9BB291" w14:textId="77777777" w:rsidTr="00630850">
        <w:tc>
          <w:tcPr>
            <w:tcW w:w="5529" w:type="dxa"/>
            <w:vAlign w:val="center"/>
          </w:tcPr>
          <w:p w14:paraId="3291FFE9" w14:textId="6032DBDB" w:rsidR="007E4F8D" w:rsidRDefault="007E4F8D" w:rsidP="007E4F8D">
            <w:pPr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MESA DE JANTAR</w:t>
            </w:r>
          </w:p>
        </w:tc>
        <w:tc>
          <w:tcPr>
            <w:tcW w:w="8411" w:type="dxa"/>
            <w:vAlign w:val="center"/>
          </w:tcPr>
          <w:p w14:paraId="56B9F6F4" w14:textId="77777777" w:rsidR="001760BE" w:rsidRDefault="001760BE" w:rsidP="007E4F8D">
            <w:pPr>
              <w:spacing w:line="360" w:lineRule="auto"/>
            </w:pPr>
          </w:p>
          <w:p w14:paraId="4D5794B1" w14:textId="1F52660F" w:rsidR="001760BE" w:rsidRDefault="00A631BD" w:rsidP="007E4F8D">
            <w:pPr>
              <w:spacing w:line="360" w:lineRule="auto"/>
              <w:rPr>
                <w:sz w:val="18"/>
                <w:szCs w:val="18"/>
              </w:rPr>
            </w:pPr>
            <w:hyperlink r:id="rId8" w:history="1">
              <w:r w:rsidR="001760BE" w:rsidRPr="00EF2222">
                <w:rPr>
                  <w:rStyle w:val="Hyperlink"/>
                  <w:sz w:val="18"/>
                  <w:szCs w:val="18"/>
                </w:rPr>
                <w:t>https://www.magazineluiza.com.br/conjunto-sala-de-jantar-madesa-analu-mesa-tampo-de-madeira-com-6-cadeiras/p/kd2egg318e/mo/ms6l/</w:t>
              </w:r>
            </w:hyperlink>
          </w:p>
          <w:p w14:paraId="26135474" w14:textId="76E86AD6" w:rsidR="002D0942" w:rsidRPr="001760BE" w:rsidRDefault="00BD65DE" w:rsidP="007E4F8D">
            <w:pPr>
              <w:spacing w:line="360" w:lineRule="auto"/>
            </w:pPr>
            <w:r w:rsidRPr="001760BE">
              <w:rPr>
                <w:sz w:val="18"/>
                <w:szCs w:val="18"/>
              </w:rPr>
              <w:t xml:space="preserve"> </w:t>
            </w:r>
          </w:p>
        </w:tc>
      </w:tr>
      <w:tr w:rsidR="007E4F8D" w:rsidRPr="0076126A" w14:paraId="68443C51" w14:textId="77777777" w:rsidTr="00630850">
        <w:tc>
          <w:tcPr>
            <w:tcW w:w="5529" w:type="dxa"/>
            <w:vAlign w:val="center"/>
          </w:tcPr>
          <w:p w14:paraId="46541305" w14:textId="5A9D4DD8" w:rsidR="007E4F8D" w:rsidRDefault="007E4F8D" w:rsidP="007E4F8D">
            <w:pPr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FOGÃO</w:t>
            </w:r>
          </w:p>
        </w:tc>
        <w:tc>
          <w:tcPr>
            <w:tcW w:w="8411" w:type="dxa"/>
            <w:vAlign w:val="center"/>
          </w:tcPr>
          <w:p w14:paraId="52085275" w14:textId="46BCD93C" w:rsidR="007E4F8D" w:rsidRPr="00643872" w:rsidRDefault="00A631BD" w:rsidP="007E4F8D">
            <w:pPr>
              <w:spacing w:line="360" w:lineRule="auto"/>
              <w:rPr>
                <w:sz w:val="18"/>
                <w:szCs w:val="18"/>
                <w:lang w:val="pt-BR"/>
              </w:rPr>
            </w:pPr>
            <w:hyperlink r:id="rId9" w:history="1">
              <w:r w:rsidR="009213AB" w:rsidRPr="00643872">
                <w:rPr>
                  <w:rStyle w:val="Hyperlink"/>
                  <w:sz w:val="18"/>
                  <w:szCs w:val="18"/>
                  <w:lang w:val="pt-BR"/>
                </w:rPr>
                <w:t>https://www.magazineluiza.com.br/fogao-atlas-4-bocas-preto-monaco-top-glass-com-acendimento-automatico-bivolt-atlas-eletrodomesticos/p/kaf16k7hhh/ed/fg4b/</w:t>
              </w:r>
            </w:hyperlink>
            <w:r w:rsidR="009213AB" w:rsidRPr="00643872">
              <w:rPr>
                <w:sz w:val="18"/>
                <w:szCs w:val="18"/>
                <w:lang w:val="pt-BR"/>
              </w:rPr>
              <w:t xml:space="preserve"> </w:t>
            </w:r>
          </w:p>
          <w:p w14:paraId="226A6F80" w14:textId="6E3C2E36" w:rsidR="009213AB" w:rsidRPr="00643872" w:rsidRDefault="00BD65DE" w:rsidP="007E4F8D">
            <w:pPr>
              <w:spacing w:line="360" w:lineRule="auto"/>
              <w:rPr>
                <w:sz w:val="18"/>
                <w:szCs w:val="18"/>
                <w:lang w:val="pt-BR"/>
              </w:rPr>
            </w:pPr>
            <w:r w:rsidRPr="00643872">
              <w:rPr>
                <w:sz w:val="18"/>
                <w:szCs w:val="18"/>
                <w:lang w:val="pt-BR"/>
              </w:rPr>
              <w:t xml:space="preserve"> </w:t>
            </w:r>
          </w:p>
        </w:tc>
      </w:tr>
      <w:tr w:rsidR="007E4F8D" w:rsidRPr="0076126A" w14:paraId="36E1DE61" w14:textId="77777777" w:rsidTr="00630850">
        <w:tc>
          <w:tcPr>
            <w:tcW w:w="5529" w:type="dxa"/>
            <w:vAlign w:val="center"/>
          </w:tcPr>
          <w:p w14:paraId="2E7A3548" w14:textId="34A4D607" w:rsidR="007E4F8D" w:rsidRDefault="007E4F8D" w:rsidP="007E4F8D">
            <w:pPr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GELADEIRA</w:t>
            </w:r>
          </w:p>
        </w:tc>
        <w:tc>
          <w:tcPr>
            <w:tcW w:w="8411" w:type="dxa"/>
            <w:vAlign w:val="center"/>
          </w:tcPr>
          <w:p w14:paraId="5CE1FA99" w14:textId="77777777" w:rsidR="00734B7E" w:rsidRDefault="00734B7E" w:rsidP="007E4F8D">
            <w:pPr>
              <w:spacing w:line="360" w:lineRule="auto"/>
              <w:rPr>
                <w:lang w:val="pt-BR"/>
              </w:rPr>
            </w:pPr>
          </w:p>
          <w:p w14:paraId="7BAD68EB" w14:textId="2861AF18" w:rsidR="00726E3A" w:rsidRDefault="00A631BD" w:rsidP="007E4F8D">
            <w:pPr>
              <w:spacing w:line="360" w:lineRule="auto"/>
              <w:rPr>
                <w:lang w:val="pt-BR"/>
              </w:rPr>
            </w:pPr>
            <w:hyperlink r:id="rId10" w:history="1">
              <w:r w:rsidR="00AD7693" w:rsidRPr="00EF2222">
                <w:rPr>
                  <w:rStyle w:val="Hyperlink"/>
                  <w:lang w:val="pt-BR"/>
                </w:rPr>
                <w:t>https://www.magazineluiza.com.br/geladeira-refrigerador-electrolux-frost-free-inox-duplex-371l-dfx41/p/013080900/ed/refr/?selected=true</w:t>
              </w:r>
            </w:hyperlink>
            <w:r w:rsidR="00734B7E">
              <w:rPr>
                <w:lang w:val="pt-BR"/>
              </w:rPr>
              <w:t xml:space="preserve"> </w:t>
            </w:r>
          </w:p>
          <w:p w14:paraId="215AE3CC" w14:textId="4475F10D" w:rsidR="00734B7E" w:rsidRPr="0076126A" w:rsidRDefault="00734B7E" w:rsidP="007E4F8D">
            <w:pPr>
              <w:spacing w:line="360" w:lineRule="auto"/>
              <w:rPr>
                <w:sz w:val="18"/>
                <w:szCs w:val="18"/>
                <w:lang w:val="pt-BR"/>
              </w:rPr>
            </w:pPr>
          </w:p>
        </w:tc>
      </w:tr>
      <w:tr w:rsidR="007E4F8D" w:rsidRPr="0076126A" w14:paraId="1490E43C" w14:textId="77777777" w:rsidTr="00630850">
        <w:tc>
          <w:tcPr>
            <w:tcW w:w="5529" w:type="dxa"/>
            <w:vAlign w:val="center"/>
          </w:tcPr>
          <w:p w14:paraId="45FC47C1" w14:textId="77777777" w:rsidR="00643872" w:rsidRPr="0076126A" w:rsidRDefault="00643872" w:rsidP="007E4F8D">
            <w:pPr>
              <w:spacing w:line="360" w:lineRule="auto"/>
              <w:jc w:val="center"/>
              <w:rPr>
                <w:lang w:val="pt-BR"/>
              </w:rPr>
            </w:pPr>
          </w:p>
          <w:p w14:paraId="42F4728C" w14:textId="3C6E9D6C" w:rsidR="007E4F8D" w:rsidRDefault="007E4F8D" w:rsidP="007E4F8D">
            <w:pPr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ARMÁRIO </w:t>
            </w:r>
            <w:r w:rsidR="00643872">
              <w:rPr>
                <w:lang w:val="pt-BR"/>
              </w:rPr>
              <w:t>COZINHA</w:t>
            </w:r>
          </w:p>
        </w:tc>
        <w:tc>
          <w:tcPr>
            <w:tcW w:w="8411" w:type="dxa"/>
            <w:vAlign w:val="center"/>
          </w:tcPr>
          <w:p w14:paraId="450E23ED" w14:textId="77777777" w:rsidR="00AD7693" w:rsidRDefault="00AD7693" w:rsidP="007E4F8D">
            <w:pPr>
              <w:spacing w:line="360" w:lineRule="auto"/>
              <w:rPr>
                <w:lang w:val="pt-BR"/>
              </w:rPr>
            </w:pPr>
          </w:p>
          <w:p w14:paraId="40BEFB96" w14:textId="6CFD4F10" w:rsidR="00D101ED" w:rsidRPr="00AD7693" w:rsidRDefault="00A631BD" w:rsidP="007E4F8D">
            <w:pPr>
              <w:spacing w:line="360" w:lineRule="auto"/>
              <w:rPr>
                <w:sz w:val="18"/>
                <w:szCs w:val="18"/>
                <w:lang w:val="pt-BR"/>
              </w:rPr>
            </w:pPr>
            <w:hyperlink r:id="rId11" w:history="1">
              <w:r w:rsidR="000D72F2" w:rsidRPr="00EF2222">
                <w:rPr>
                  <w:rStyle w:val="Hyperlink"/>
                  <w:lang w:val="pt-BR"/>
                </w:rPr>
                <w:t>https://www.magazineluiza.com.br/cozinha-compacta-madesa-diamante-com-armario-balcao-e-tampo/p/fedeg8a868/mo/mcoz/</w:t>
              </w:r>
            </w:hyperlink>
            <w:r w:rsidR="00AD7693">
              <w:rPr>
                <w:lang w:val="pt-BR"/>
              </w:rPr>
              <w:t xml:space="preserve"> </w:t>
            </w:r>
          </w:p>
          <w:p w14:paraId="36DB4272" w14:textId="30F3F7CD" w:rsidR="00D101ED" w:rsidRDefault="00D101ED" w:rsidP="007E4F8D">
            <w:pPr>
              <w:spacing w:line="360" w:lineRule="auto"/>
              <w:rPr>
                <w:lang w:val="pt-BR"/>
              </w:rPr>
            </w:pPr>
          </w:p>
        </w:tc>
      </w:tr>
      <w:tr w:rsidR="007E4F8D" w:rsidRPr="0076126A" w14:paraId="26341D0B" w14:textId="77777777" w:rsidTr="00630850">
        <w:tc>
          <w:tcPr>
            <w:tcW w:w="5529" w:type="dxa"/>
            <w:vAlign w:val="center"/>
          </w:tcPr>
          <w:p w14:paraId="6B3A1F72" w14:textId="4AA79C76" w:rsidR="007E4F8D" w:rsidRDefault="007E4F8D" w:rsidP="007E4F8D">
            <w:pPr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GUARDA-ROUPA</w:t>
            </w:r>
          </w:p>
        </w:tc>
        <w:tc>
          <w:tcPr>
            <w:tcW w:w="8411" w:type="dxa"/>
            <w:vAlign w:val="center"/>
          </w:tcPr>
          <w:p w14:paraId="3B6EACBF" w14:textId="77777777" w:rsidR="009C43A8" w:rsidRDefault="009C43A8" w:rsidP="007E4F8D">
            <w:pPr>
              <w:spacing w:line="360" w:lineRule="auto"/>
              <w:rPr>
                <w:sz w:val="18"/>
                <w:szCs w:val="18"/>
                <w:lang w:val="pt-BR"/>
              </w:rPr>
            </w:pPr>
          </w:p>
          <w:p w14:paraId="6FC301D8" w14:textId="03F00F1C" w:rsidR="007E4F8D" w:rsidRPr="00643872" w:rsidRDefault="00A631BD" w:rsidP="007E4F8D">
            <w:pPr>
              <w:spacing w:line="360" w:lineRule="auto"/>
              <w:rPr>
                <w:sz w:val="18"/>
                <w:szCs w:val="18"/>
                <w:lang w:val="pt-BR"/>
              </w:rPr>
            </w:pPr>
            <w:hyperlink r:id="rId12" w:history="1">
              <w:r w:rsidR="007A41AC" w:rsidRPr="006C00EB">
                <w:rPr>
                  <w:rStyle w:val="Hyperlink"/>
                  <w:sz w:val="18"/>
                  <w:szCs w:val="18"/>
                  <w:lang w:val="pt-BR"/>
                </w:rPr>
                <w:t>https://www.casasbahia.com.br/Moveis/quartos/guardaroupa/guarda-roupa-casal-6-portas-3-gavetas-melvin-1500532586.html?IdSku=1500532586</w:t>
              </w:r>
            </w:hyperlink>
          </w:p>
          <w:p w14:paraId="1FF66551" w14:textId="77777777" w:rsidR="00643872" w:rsidRPr="00643872" w:rsidRDefault="00643872" w:rsidP="007E4F8D">
            <w:pPr>
              <w:spacing w:line="360" w:lineRule="auto"/>
              <w:rPr>
                <w:sz w:val="18"/>
                <w:szCs w:val="18"/>
                <w:lang w:val="pt-BR"/>
              </w:rPr>
            </w:pPr>
          </w:p>
          <w:p w14:paraId="2FD5553F" w14:textId="6236C260" w:rsidR="00643872" w:rsidRDefault="00A631BD" w:rsidP="007E4F8D">
            <w:pPr>
              <w:spacing w:line="360" w:lineRule="auto"/>
              <w:rPr>
                <w:lang w:val="pt-BR"/>
              </w:rPr>
            </w:pPr>
            <w:hyperlink r:id="rId13" w:history="1">
              <w:r w:rsidR="00643872" w:rsidRPr="00643872">
                <w:rPr>
                  <w:rStyle w:val="Hyperlink"/>
                  <w:sz w:val="18"/>
                  <w:szCs w:val="18"/>
                  <w:lang w:val="pt-BR"/>
                </w:rPr>
                <w:t>https://www.magazineluiza.com.br/guarda-roupa-casal-madesa-monaco-3-portas-de-correr-com-espelho/p/bf200a0g9d/mo/guro/</w:t>
              </w:r>
            </w:hyperlink>
            <w:r w:rsidR="00643872" w:rsidRPr="00643872">
              <w:rPr>
                <w:sz w:val="18"/>
                <w:szCs w:val="18"/>
                <w:lang w:val="pt-BR"/>
              </w:rPr>
              <w:t xml:space="preserve"> </w:t>
            </w:r>
          </w:p>
        </w:tc>
      </w:tr>
      <w:tr w:rsidR="007E4F8D" w:rsidRPr="0076126A" w14:paraId="5ABEE0AC" w14:textId="77777777" w:rsidTr="00630850">
        <w:tc>
          <w:tcPr>
            <w:tcW w:w="5529" w:type="dxa"/>
            <w:vAlign w:val="center"/>
          </w:tcPr>
          <w:p w14:paraId="771D9E37" w14:textId="7B99D8E0" w:rsidR="007E4F8D" w:rsidRDefault="00FF417E" w:rsidP="007E4F8D">
            <w:pPr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MÁQUINA DE LAVAR</w:t>
            </w:r>
          </w:p>
        </w:tc>
        <w:tc>
          <w:tcPr>
            <w:tcW w:w="8411" w:type="dxa"/>
            <w:vAlign w:val="center"/>
          </w:tcPr>
          <w:p w14:paraId="623915B0" w14:textId="77777777" w:rsidR="007E4F8D" w:rsidRDefault="007E4F8D" w:rsidP="007E4F8D">
            <w:pPr>
              <w:spacing w:line="360" w:lineRule="auto"/>
              <w:rPr>
                <w:lang w:val="pt-BR"/>
              </w:rPr>
            </w:pPr>
          </w:p>
          <w:p w14:paraId="464B8876" w14:textId="1C4D4C3B" w:rsidR="00D101ED" w:rsidRDefault="00A631BD" w:rsidP="007E4F8D">
            <w:pPr>
              <w:spacing w:line="360" w:lineRule="auto"/>
              <w:rPr>
                <w:lang w:val="pt-BR"/>
              </w:rPr>
            </w:pPr>
            <w:hyperlink r:id="rId14" w:history="1">
              <w:r w:rsidR="0061059B" w:rsidRPr="00797108">
                <w:rPr>
                  <w:rStyle w:val="Hyperlink"/>
                  <w:lang w:val="pt-BR"/>
                </w:rPr>
                <w:t>https://www.casasbahia.com.br/Eletrodomesticos/maquinadelavar/Acimade10kg/lavadora-de-roupas-electrolux-11kg-les11-essencial-care-branca-50005472.html?IdSku=50005473</w:t>
              </w:r>
            </w:hyperlink>
            <w:r w:rsidR="0061059B">
              <w:rPr>
                <w:lang w:val="pt-BR"/>
              </w:rPr>
              <w:t xml:space="preserve"> </w:t>
            </w:r>
          </w:p>
        </w:tc>
      </w:tr>
      <w:tr w:rsidR="007E4F8D" w:rsidRPr="0076126A" w14:paraId="1FDBED22" w14:textId="77777777" w:rsidTr="00630850">
        <w:tc>
          <w:tcPr>
            <w:tcW w:w="5529" w:type="dxa"/>
            <w:vAlign w:val="bottom"/>
          </w:tcPr>
          <w:p w14:paraId="56DFDA1D" w14:textId="77777777" w:rsidR="007E4F8D" w:rsidRDefault="007E4F8D" w:rsidP="007E4F8D">
            <w:pPr>
              <w:spacing w:line="360" w:lineRule="auto"/>
              <w:jc w:val="center"/>
              <w:rPr>
                <w:lang w:val="pt-BR"/>
              </w:rPr>
            </w:pPr>
          </w:p>
        </w:tc>
        <w:tc>
          <w:tcPr>
            <w:tcW w:w="8411" w:type="dxa"/>
            <w:vAlign w:val="center"/>
          </w:tcPr>
          <w:p w14:paraId="64BF7442" w14:textId="77777777" w:rsidR="007E4F8D" w:rsidRDefault="007E4F8D" w:rsidP="007E4F8D">
            <w:pPr>
              <w:spacing w:line="360" w:lineRule="auto"/>
              <w:rPr>
                <w:lang w:val="pt-BR"/>
              </w:rPr>
            </w:pPr>
          </w:p>
        </w:tc>
      </w:tr>
    </w:tbl>
    <w:p w14:paraId="58D3671A" w14:textId="66690B33" w:rsidR="00A33713" w:rsidRDefault="00A40E21" w:rsidP="00A40E21">
      <w:pPr>
        <w:tabs>
          <w:tab w:val="left" w:pos="2512"/>
        </w:tabs>
        <w:rPr>
          <w:lang w:val="pt-BR"/>
        </w:rPr>
      </w:pPr>
      <w:r>
        <w:rPr>
          <w:lang w:val="pt-BR"/>
        </w:rPr>
        <w:tab/>
      </w:r>
    </w:p>
    <w:p w14:paraId="66DF88E7" w14:textId="2893FCE8" w:rsidR="00A40E21" w:rsidRDefault="00A40E21" w:rsidP="00A40E21">
      <w:pPr>
        <w:tabs>
          <w:tab w:val="left" w:pos="2512"/>
        </w:tabs>
        <w:rPr>
          <w:lang w:val="pt-BR"/>
        </w:rPr>
      </w:pPr>
    </w:p>
    <w:p w14:paraId="505A14D7" w14:textId="5E1078AD" w:rsidR="00A40E21" w:rsidRPr="00432E11" w:rsidRDefault="00030DAE" w:rsidP="00A40E21">
      <w:pPr>
        <w:tabs>
          <w:tab w:val="left" w:pos="2512"/>
        </w:tabs>
        <w:jc w:val="center"/>
        <w:rPr>
          <w:color w:val="943634" w:themeColor="accent2" w:themeShade="BF"/>
          <w:sz w:val="20"/>
          <w:szCs w:val="20"/>
          <w:lang w:val="pt-BR"/>
        </w:rPr>
      </w:pPr>
      <w:r w:rsidRPr="00432E11">
        <w:rPr>
          <w:b/>
          <w:bCs/>
          <w:color w:val="943634" w:themeColor="accent2" w:themeShade="BF"/>
          <w:sz w:val="44"/>
          <w:szCs w:val="44"/>
          <w:lang w:val="pt-BR"/>
        </w:rPr>
        <w:t>NOSSAS CONTAS</w:t>
      </w:r>
    </w:p>
    <w:p w14:paraId="7479B963" w14:textId="77777777" w:rsidR="00A40E21" w:rsidRDefault="00A40E21">
      <w:pPr>
        <w:rPr>
          <w:lang w:val="pt-BR"/>
        </w:rPr>
      </w:pPr>
    </w:p>
    <w:tbl>
      <w:tblPr>
        <w:tblStyle w:val="Tabelacomgrade"/>
        <w:tblW w:w="14176" w:type="dxa"/>
        <w:tblInd w:w="-318" w:type="dxa"/>
        <w:tblLook w:val="04A0" w:firstRow="1" w:lastRow="0" w:firstColumn="1" w:lastColumn="0" w:noHBand="0" w:noVBand="1"/>
      </w:tblPr>
      <w:tblGrid>
        <w:gridCol w:w="14176"/>
      </w:tblGrid>
      <w:tr w:rsidR="00A33713" w:rsidRPr="0076126A" w14:paraId="41CBBF8F" w14:textId="77777777" w:rsidTr="00A40E21">
        <w:tc>
          <w:tcPr>
            <w:tcW w:w="14176" w:type="dxa"/>
          </w:tcPr>
          <w:p w14:paraId="602D380A" w14:textId="019EF313" w:rsidR="00A40E21" w:rsidRDefault="006704B0" w:rsidP="00A40E2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PIX:   </w:t>
            </w:r>
            <w:r w:rsidR="005F292C">
              <w:rPr>
                <w:lang w:val="pt-BR"/>
              </w:rPr>
              <w:t xml:space="preserve">06621353340 </w:t>
            </w:r>
            <w:r w:rsidR="00432E11">
              <w:rPr>
                <w:lang w:val="pt-BR"/>
              </w:rPr>
              <w:t xml:space="preserve">Calebe Tadeu </w:t>
            </w:r>
            <w:r w:rsidR="005F292C">
              <w:rPr>
                <w:lang w:val="pt-BR"/>
              </w:rPr>
              <w:t>Matos da Silva</w:t>
            </w:r>
          </w:p>
        </w:tc>
      </w:tr>
      <w:tr w:rsidR="00A33713" w:rsidRPr="0076126A" w14:paraId="22C5FD53" w14:textId="77777777" w:rsidTr="00A40E21">
        <w:tc>
          <w:tcPr>
            <w:tcW w:w="14176" w:type="dxa"/>
          </w:tcPr>
          <w:p w14:paraId="4080A851" w14:textId="4EE10E2B" w:rsidR="00A33713" w:rsidRDefault="006704B0" w:rsidP="00A40E21">
            <w:pPr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 xml:space="preserve">PIX:  98 992170923 – Sara </w:t>
            </w:r>
            <w:proofErr w:type="spellStart"/>
            <w:r>
              <w:rPr>
                <w:lang w:val="pt-BR"/>
              </w:rPr>
              <w:t>Alinne</w:t>
            </w:r>
            <w:proofErr w:type="spellEnd"/>
            <w:r>
              <w:rPr>
                <w:lang w:val="pt-BR"/>
              </w:rPr>
              <w:t xml:space="preserve"> Silva Mesquita</w:t>
            </w:r>
          </w:p>
        </w:tc>
      </w:tr>
    </w:tbl>
    <w:p w14:paraId="4F80D17B" w14:textId="77777777" w:rsidR="00A33713" w:rsidRPr="000E5417" w:rsidRDefault="00A33713">
      <w:pPr>
        <w:rPr>
          <w:lang w:val="pt-BR"/>
        </w:rPr>
      </w:pPr>
    </w:p>
    <w:sectPr w:rsidR="00A33713" w:rsidRPr="000E5417" w:rsidSect="009213AB">
      <w:pgSz w:w="16839" w:h="11907" w:orient="landscape"/>
      <w:pgMar w:top="426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C1"/>
    <w:rsid w:val="00030DAE"/>
    <w:rsid w:val="00035768"/>
    <w:rsid w:val="000A682E"/>
    <w:rsid w:val="000C5AEC"/>
    <w:rsid w:val="000D72F2"/>
    <w:rsid w:val="000E5417"/>
    <w:rsid w:val="0013502E"/>
    <w:rsid w:val="001760BE"/>
    <w:rsid w:val="001C60D7"/>
    <w:rsid w:val="00206697"/>
    <w:rsid w:val="00223DF0"/>
    <w:rsid w:val="002D0942"/>
    <w:rsid w:val="002E34BE"/>
    <w:rsid w:val="0030106C"/>
    <w:rsid w:val="003916B7"/>
    <w:rsid w:val="003B7F9D"/>
    <w:rsid w:val="003C7EF5"/>
    <w:rsid w:val="00432E11"/>
    <w:rsid w:val="00436F65"/>
    <w:rsid w:val="0047311E"/>
    <w:rsid w:val="0052015E"/>
    <w:rsid w:val="005F292C"/>
    <w:rsid w:val="0061059B"/>
    <w:rsid w:val="00630850"/>
    <w:rsid w:val="00643872"/>
    <w:rsid w:val="006704B0"/>
    <w:rsid w:val="006B29A8"/>
    <w:rsid w:val="0071009A"/>
    <w:rsid w:val="00726E3A"/>
    <w:rsid w:val="00734B7E"/>
    <w:rsid w:val="0074738E"/>
    <w:rsid w:val="0076126A"/>
    <w:rsid w:val="007A41AC"/>
    <w:rsid w:val="007E4F8D"/>
    <w:rsid w:val="008754FC"/>
    <w:rsid w:val="008C6282"/>
    <w:rsid w:val="00900E61"/>
    <w:rsid w:val="009213AB"/>
    <w:rsid w:val="009C43A8"/>
    <w:rsid w:val="00A33713"/>
    <w:rsid w:val="00A40E21"/>
    <w:rsid w:val="00A61539"/>
    <w:rsid w:val="00A631BD"/>
    <w:rsid w:val="00AD7693"/>
    <w:rsid w:val="00B92F7E"/>
    <w:rsid w:val="00BC386B"/>
    <w:rsid w:val="00BD65DE"/>
    <w:rsid w:val="00BE17B2"/>
    <w:rsid w:val="00C72811"/>
    <w:rsid w:val="00D101ED"/>
    <w:rsid w:val="00D2550E"/>
    <w:rsid w:val="00D733E1"/>
    <w:rsid w:val="00DA3397"/>
    <w:rsid w:val="00E05E02"/>
    <w:rsid w:val="00E11BC1"/>
    <w:rsid w:val="00E43EBA"/>
    <w:rsid w:val="00E75C1F"/>
    <w:rsid w:val="00F20640"/>
    <w:rsid w:val="00F713FE"/>
    <w:rsid w:val="00FB4F84"/>
    <w:rsid w:val="00FE0D4C"/>
    <w:rsid w:val="00F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4F323D"/>
  <w15:docId w15:val="{2050C6B1-3B21-4DD3-AFE6-12865C8D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jc w:val="center"/>
      <w:outlineLvl w:val="0"/>
    </w:pPr>
    <w:rPr>
      <w:rFonts w:ascii="Century Gothic" w:hAnsi="Century Gothic" w:cs="Century Gothic"/>
      <w:color w:val="A50021"/>
      <w:sz w:val="72"/>
      <w:szCs w:val="72"/>
    </w:rPr>
  </w:style>
  <w:style w:type="paragraph" w:styleId="Ttulo2">
    <w:name w:val="heading 2"/>
    <w:basedOn w:val="Normal"/>
    <w:next w:val="Normal"/>
    <w:qFormat/>
    <w:pPr>
      <w:jc w:val="center"/>
      <w:outlineLvl w:val="1"/>
    </w:pPr>
    <w:rPr>
      <w:rFonts w:ascii="Arial" w:hAnsi="Arial" w:cs="Arial"/>
      <w:b/>
      <w:color w:val="FFFFFF"/>
      <w:spacing w:val="20"/>
    </w:rPr>
  </w:style>
  <w:style w:type="paragraph" w:styleId="Ttulo3">
    <w:name w:val="heading 3"/>
    <w:basedOn w:val="Normal"/>
    <w:next w:val="Normal"/>
    <w:qFormat/>
    <w:pPr>
      <w:jc w:val="center"/>
      <w:outlineLvl w:val="2"/>
    </w:pPr>
    <w:rPr>
      <w:rFonts w:ascii="Arial" w:hAnsi="Arial" w:cs="Arial"/>
      <w:b/>
      <w:color w:val="FFFFF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74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nhideWhenUsed/>
    <w:rsid w:val="00436F6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6F6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F20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gazineluiza.com.br/conjunto-sala-de-jantar-madesa-analu-mesa-tampo-de-madeira-com-6-cadeiras/p/kd2egg318e/mo/ms6l/" TargetMode="External" /><Relationship Id="rId13" Type="http://schemas.openxmlformats.org/officeDocument/2006/relationships/hyperlink" Target="https://www.magazineluiza.com.br/guarda-roupa-casal-madesa-monaco-3-portas-de-correr-com-espelho/p/bf200a0g9d/mo/guro/" TargetMode="External" /><Relationship Id="rId3" Type="http://schemas.openxmlformats.org/officeDocument/2006/relationships/customXml" Target="../customXml/item3.xml" /><Relationship Id="rId7" Type="http://schemas.openxmlformats.org/officeDocument/2006/relationships/hyperlink" Target="https://www.casasbahia.com.br/Moveis/SaladeEstar/Sofas/sofa-3-lugares-retratil-lubeck-plush-suede-bege-1507305564.html?IdSku=1507305564" TargetMode="External" /><Relationship Id="rId12" Type="http://schemas.openxmlformats.org/officeDocument/2006/relationships/hyperlink" Target="https://www.casasbahia.com.br/Moveis/quartos/guardaroupa/guarda-roupa-casal-6-portas-3-gavetas-melvin-1500532586.html?IdSku=1500532586" TargetMode="External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https://www.magazineluiza.com.br/cozinha-compacta-madesa-diamante-com-armario-balcao-e-tampo/p/fedeg8a868/mo/mcoz/" TargetMode="External" /><Relationship Id="rId5" Type="http://schemas.openxmlformats.org/officeDocument/2006/relationships/settings" Target="settings.xml" /><Relationship Id="rId15" Type="http://schemas.openxmlformats.org/officeDocument/2006/relationships/fontTable" Target="fontTable.xml" /><Relationship Id="rId10" Type="http://schemas.openxmlformats.org/officeDocument/2006/relationships/hyperlink" Target="https://www.magazineluiza.com.br/geladeira-refrigerador-electrolux-frost-free-inox-duplex-371l-dfx41/p/013080900/ed/refr/?selected=true" TargetMode="External" /><Relationship Id="rId4" Type="http://schemas.openxmlformats.org/officeDocument/2006/relationships/styles" Target="styles.xml" /><Relationship Id="rId9" Type="http://schemas.openxmlformats.org/officeDocument/2006/relationships/hyperlink" Target="https://www.magazineluiza.com.br/fogao-atlas-4-bocas-preto-monaco-top-glass-com-acendimento-automatico-bivolt-atlas-eletrodomesticos/p/kaf16k7hhh/ed/fg4b/" TargetMode="External" /><Relationship Id="rId14" Type="http://schemas.openxmlformats.org/officeDocument/2006/relationships/hyperlink" Target="https://www.casasbahia.com.br/Eletrodomesticos/maquinadelavar/Acimade10kg/lavadora-de-roupas-electrolux-11kg-les11-essencial-care-branca-50005472.html?IdSku=5000547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a\AppData\Roaming\Microsoft\Templates\Lista%20de%20presentes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e5d022ff-4ce9-4922-b5a4-f245e35e2aac">false</MarketSpecific>
    <ApprovalStatus xmlns="e5d022ff-4ce9-4922-b5a4-f245e35e2aac">InProgress</ApprovalStatus>
    <LocComments xmlns="e5d022ff-4ce9-4922-b5a4-f245e35e2aac" xsi:nil="true"/>
    <DirectSourceMarket xmlns="e5d022ff-4ce9-4922-b5a4-f245e35e2aac">english</DirectSourceMarket>
    <ThumbnailAssetId xmlns="e5d022ff-4ce9-4922-b5a4-f245e35e2aac" xsi:nil="true"/>
    <PrimaryImageGen xmlns="e5d022ff-4ce9-4922-b5a4-f245e35e2aac">true</PrimaryImageGen>
    <LegacyData xmlns="e5d022ff-4ce9-4922-b5a4-f245e35e2aac" xsi:nil="true"/>
    <TPFriendlyName xmlns="e5d022ff-4ce9-4922-b5a4-f245e35e2aac" xsi:nil="true"/>
    <NumericId xmlns="e5d022ff-4ce9-4922-b5a4-f245e35e2aac" xsi:nil="true"/>
    <LocRecommendedHandoff xmlns="e5d022ff-4ce9-4922-b5a4-f245e35e2aac" xsi:nil="true"/>
    <BlockPublish xmlns="e5d022ff-4ce9-4922-b5a4-f245e35e2aac">false</BlockPublish>
    <BusinessGroup xmlns="e5d022ff-4ce9-4922-b5a4-f245e35e2aac" xsi:nil="true"/>
    <OpenTemplate xmlns="e5d022ff-4ce9-4922-b5a4-f245e35e2aac">true</OpenTemplate>
    <SourceTitle xmlns="e5d022ff-4ce9-4922-b5a4-f245e35e2aac">Gift shopping list</SourceTitle>
    <APEditor xmlns="e5d022ff-4ce9-4922-b5a4-f245e35e2aac">
      <UserInfo>
        <DisplayName/>
        <AccountId xsi:nil="true"/>
        <AccountType/>
      </UserInfo>
    </APEditor>
    <UALocComments xmlns="e5d022ff-4ce9-4922-b5a4-f245e35e2aac">2007 Template UpLeveling Do Not HandOff</UALocComments>
    <IntlLangReviewDate xmlns="e5d022ff-4ce9-4922-b5a4-f245e35e2aac" xsi:nil="true"/>
    <PublishStatusLookup xmlns="e5d022ff-4ce9-4922-b5a4-f245e35e2aac">
      <Value>447415</Value>
      <Value>447419</Value>
    </PublishStatusLookup>
    <ParentAssetId xmlns="e5d022ff-4ce9-4922-b5a4-f245e35e2aac" xsi:nil="true"/>
    <FeatureTagsTaxHTField0 xmlns="e5d022ff-4ce9-4922-b5a4-f245e35e2aac">
      <Terms xmlns="http://schemas.microsoft.com/office/infopath/2007/PartnerControls"/>
    </FeatureTagsTaxHTField0>
    <MachineTranslated xmlns="e5d022ff-4ce9-4922-b5a4-f245e35e2aac">false</MachineTranslated>
    <Providers xmlns="e5d022ff-4ce9-4922-b5a4-f245e35e2aac" xsi:nil="true"/>
    <OriginalSourceMarket xmlns="e5d022ff-4ce9-4922-b5a4-f245e35e2aac">english</OriginalSourceMarket>
    <APDescription xmlns="e5d022ff-4ce9-4922-b5a4-f245e35e2aac" xsi:nil="true"/>
    <ContentItem xmlns="e5d022ff-4ce9-4922-b5a4-f245e35e2aac" xsi:nil="true"/>
    <ClipArtFilename xmlns="e5d022ff-4ce9-4922-b5a4-f245e35e2aac" xsi:nil="true"/>
    <TPInstallLocation xmlns="e5d022ff-4ce9-4922-b5a4-f245e35e2aac" xsi:nil="true"/>
    <TimesCloned xmlns="e5d022ff-4ce9-4922-b5a4-f245e35e2aac" xsi:nil="true"/>
    <PublishTargets xmlns="e5d022ff-4ce9-4922-b5a4-f245e35e2aac">OfficeOnline,OfficeOnlineVNext</PublishTargets>
    <AcquiredFrom xmlns="e5d022ff-4ce9-4922-b5a4-f245e35e2aac">Internal MS</AcquiredFrom>
    <AssetStart xmlns="e5d022ff-4ce9-4922-b5a4-f245e35e2aac">2012-01-26T20:34:00+00:00</AssetStart>
    <FriendlyTitle xmlns="e5d022ff-4ce9-4922-b5a4-f245e35e2aac" xsi:nil="true"/>
    <Provider xmlns="e5d022ff-4ce9-4922-b5a4-f245e35e2aac" xsi:nil="true"/>
    <LastHandOff xmlns="e5d022ff-4ce9-4922-b5a4-f245e35e2aac" xsi:nil="true"/>
    <Manager xmlns="e5d022ff-4ce9-4922-b5a4-f245e35e2aac" xsi:nil="true"/>
    <UALocRecommendation xmlns="e5d022ff-4ce9-4922-b5a4-f245e35e2aac">Localize</UALocRecommendation>
    <ArtSampleDocs xmlns="e5d022ff-4ce9-4922-b5a4-f245e35e2aac" xsi:nil="true"/>
    <UACurrentWords xmlns="e5d022ff-4ce9-4922-b5a4-f245e35e2aac" xsi:nil="true"/>
    <TPClientViewer xmlns="e5d022ff-4ce9-4922-b5a4-f245e35e2aac" xsi:nil="true"/>
    <TemplateStatus xmlns="e5d022ff-4ce9-4922-b5a4-f245e35e2aac">Complete</TemplateStatus>
    <ShowIn xmlns="e5d022ff-4ce9-4922-b5a4-f245e35e2aac">Show everywhere</ShowIn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InternalTagsTaxHTField0 xmlns="e5d022ff-4ce9-4922-b5a4-f245e35e2aac">
      <Terms xmlns="http://schemas.microsoft.com/office/infopath/2007/PartnerControls"/>
    </InternalTagsTaxHTField0>
    <UANotes xmlns="e5d022ff-4ce9-4922-b5a4-f245e35e2aac">2003 to 2007 conversion</UANotes>
    <AssetExpire xmlns="e5d022ff-4ce9-4922-b5a4-f245e35e2aac">2035-01-01T08:00:00+00:00</AssetExpire>
    <CSXSubmissionMarket xmlns="e5d022ff-4ce9-4922-b5a4-f245e35e2aac" xsi:nil="true"/>
    <DSATActionTaken xmlns="e5d022ff-4ce9-4922-b5a4-f245e35e2aac" xsi:nil="true"/>
    <SubmitterId xmlns="e5d022ff-4ce9-4922-b5a4-f245e35e2aac" xsi:nil="true"/>
    <EditorialTags xmlns="e5d022ff-4ce9-4922-b5a4-f245e35e2aac" xsi:nil="true"/>
    <TPExecutable xmlns="e5d022ff-4ce9-4922-b5a4-f245e35e2aac" xsi:nil="true"/>
    <CSXSubmissionDate xmlns="e5d022ff-4ce9-4922-b5a4-f245e35e2aac" xsi:nil="true"/>
    <CSXUpdate xmlns="e5d022ff-4ce9-4922-b5a4-f245e35e2aac">false</CSXUpdate>
    <AssetType xmlns="e5d022ff-4ce9-4922-b5a4-f245e35e2aac">TP</AssetType>
    <ApprovalLog xmlns="e5d022ff-4ce9-4922-b5a4-f245e35e2aac" xsi:nil="true"/>
    <BugNumber xmlns="e5d022ff-4ce9-4922-b5a4-f245e35e2aac" xsi:nil="true"/>
    <OriginAsset xmlns="e5d022ff-4ce9-4922-b5a4-f245e35e2aac" xsi:nil="true"/>
    <TPComponent xmlns="e5d022ff-4ce9-4922-b5a4-f245e35e2aac" xsi:nil="true"/>
    <Milestone xmlns="e5d022ff-4ce9-4922-b5a4-f245e35e2aac" xsi:nil="true"/>
    <RecommendationsModifier xmlns="e5d022ff-4ce9-4922-b5a4-f245e35e2aac" xsi:nil="true"/>
    <AssetId xmlns="e5d022ff-4ce9-4922-b5a4-f245e35e2aac">TP102820669</AssetId>
    <PolicheckWords xmlns="e5d022ff-4ce9-4922-b5a4-f245e35e2aac" xsi:nil="true"/>
    <TPLaunchHelpLink xmlns="e5d022ff-4ce9-4922-b5a4-f245e35e2aac" xsi:nil="true"/>
    <IntlLocPriority xmlns="e5d022ff-4ce9-4922-b5a4-f245e35e2aac" xsi:nil="true"/>
    <TPApplication xmlns="e5d022ff-4ce9-4922-b5a4-f245e35e2aac" xsi:nil="true"/>
    <IntlLangReviewer xmlns="e5d022ff-4ce9-4922-b5a4-f245e35e2aac" xsi:nil="true"/>
    <HandoffToMSDN xmlns="e5d022ff-4ce9-4922-b5a4-f245e35e2aac" xsi:nil="true"/>
    <PlannedPubDate xmlns="e5d022ff-4ce9-4922-b5a4-f245e35e2aac" xsi:nil="true"/>
    <CrawlForDependencies xmlns="e5d022ff-4ce9-4922-b5a4-f245e35e2aac">false</CrawlForDependencies>
    <LocLastLocAttemptVersionLookup xmlns="e5d022ff-4ce9-4922-b5a4-f245e35e2aac">812342</LocLastLocAttemptVersionLookup>
    <TrustLevel xmlns="e5d022ff-4ce9-4922-b5a4-f245e35e2aac">1 Microsoft Managed Content</TrustLevel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IsSearchable xmlns="e5d022ff-4ce9-4922-b5a4-f245e35e2aac">true</IsSearchable>
    <TemplateTemplateType xmlns="e5d022ff-4ce9-4922-b5a4-f245e35e2aac">Word 2007 Default</TemplateTemplateType>
    <Markets xmlns="e5d022ff-4ce9-4922-b5a4-f245e35e2aac"/>
    <IntlLangReview xmlns="e5d022ff-4ce9-4922-b5a4-f245e35e2aac">false</IntlLangReview>
    <UAProjectedTotalWords xmlns="e5d022ff-4ce9-4922-b5a4-f245e35e2aac" xsi:nil="true"/>
    <OutputCachingOn xmlns="e5d022ff-4ce9-4922-b5a4-f245e35e2aac">false</OutputCachingOn>
    <LocMarketGroupTiers2 xmlns="e5d022ff-4ce9-4922-b5a4-f245e35e2aac">,t:Tier 1,t:Tier 2,t:Tier 3,</LocMarketGroupTiers2>
    <APAuthor xmlns="e5d022ff-4ce9-4922-b5a4-f245e35e2aac">
      <UserInfo>
        <DisplayName/>
        <AccountId>2721</AccountId>
        <AccountType/>
      </UserInfo>
    </APAuthor>
    <TPCommandLine xmlns="e5d022ff-4ce9-4922-b5a4-f245e35e2aac" xsi:nil="true"/>
    <LocManualTestRequired xmlns="e5d022ff-4ce9-4922-b5a4-f245e35e2aac">false</LocManualTestRequired>
    <TPAppVersion xmlns="e5d022ff-4ce9-4922-b5a4-f245e35e2aac" xsi:nil="true"/>
    <EditorialStatus xmlns="e5d022ff-4ce9-4922-b5a4-f245e35e2aac" xsi:nil="true"/>
    <LastModifiedDateTime xmlns="e5d022ff-4ce9-4922-b5a4-f245e35e2aac" xsi:nil="true"/>
    <TPLaunchHelpLinkType xmlns="e5d022ff-4ce9-4922-b5a4-f245e35e2aac">Template</TPLaunchHelpLinkType>
    <OriginalRelease xmlns="e5d022ff-4ce9-4922-b5a4-f245e35e2aac">14</OriginalRelease>
    <ScenarioTagsTaxHTField0 xmlns="e5d022ff-4ce9-4922-b5a4-f245e35e2aac">
      <Terms xmlns="http://schemas.microsoft.com/office/infopath/2007/PartnerControls"/>
    </ScenarioTagsTaxHTField0>
    <LocalizationTagsTaxHTField0 xmlns="e5d022ff-4ce9-4922-b5a4-f245e35e2aac">
      <Terms xmlns="http://schemas.microsoft.com/office/infopath/2007/PartnerControls"/>
    </Localization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1BA49E-F515-4F9F-9945-100C153AC1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213C61-C244-4689-82B5-FE9310C04380}">
  <ds:schemaRefs>
    <ds:schemaRef ds:uri="http://schemas.microsoft.com/office/2006/metadata/properties"/>
    <ds:schemaRef ds:uri="http://www.w3.org/2000/xmlns/"/>
    <ds:schemaRef ds:uri="e5d022ff-4ce9-4922-b5a4-f245e35e2aac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A53F7D-F3C9-4354-AF81-A466EF16FC0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5d022ff-4ce9-4922-b5a4-f245e35e2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Lista%20de%20presentes.dotx</Template>
  <TotalTime>3</TotalTime>
  <Pages>2</Pages>
  <Words>43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Alinne</dc:creator>
  <cp:keywords/>
  <dc:description/>
  <cp:lastModifiedBy>Usuário Convidado</cp:lastModifiedBy>
  <cp:revision>2</cp:revision>
  <cp:lastPrinted>2002-02-28T18:36:00Z</cp:lastPrinted>
  <dcterms:created xsi:type="dcterms:W3CDTF">2021-08-14T00:02:00Z</dcterms:created>
  <dcterms:modified xsi:type="dcterms:W3CDTF">2021-08-14T00:02:00Z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TC060897361046</vt:lpwstr>
  </property>
  <property fmtid="{D5CDD505-2E9C-101B-9397-08002B2CF9AE}" pid="3" name="InternalTags">
    <vt:lpwstr/>
  </property>
  <property fmtid="{D5CDD505-2E9C-101B-9397-08002B2CF9AE}" pid="4" name="ContentTypeId">
    <vt:lpwstr>0x01010062057737089D604C8995D725789FFFFD0400C05BDBFCDB0BE84BA6AEC1D1A4F5E4CE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8633500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